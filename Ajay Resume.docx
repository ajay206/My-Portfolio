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019" w:type="pct"/>
        <w:tblInd w:w="-917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268"/>
      </w:tblGrid>
      <w:tr w:rsidR="00692703" w:rsidRPr="00CF1A49" w14:paraId="0C1C9020" w14:textId="77777777" w:rsidTr="005A6A31">
        <w:trPr>
          <w:trHeight w:hRule="exact" w:val="1440"/>
        </w:trPr>
        <w:tc>
          <w:tcPr>
            <w:tcW w:w="11268" w:type="dxa"/>
            <w:tcMar>
              <w:top w:w="0" w:type="dxa"/>
              <w:bottom w:w="0" w:type="dxa"/>
            </w:tcMar>
          </w:tcPr>
          <w:p w14:paraId="1ADC7C9F" w14:textId="5896F000" w:rsidR="00692703" w:rsidRPr="00CF1A49" w:rsidRDefault="001D6047" w:rsidP="00913946">
            <w:pPr>
              <w:pStyle w:val="Title"/>
            </w:pPr>
            <w:r>
              <w:t>AJAY KUMAR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KONDETI</w:t>
            </w:r>
          </w:p>
          <w:p w14:paraId="17A5A6DF" w14:textId="58BFB026" w:rsidR="00692703" w:rsidRPr="0033430A" w:rsidRDefault="001D6047" w:rsidP="00913946">
            <w:pPr>
              <w:pStyle w:val="ContactInfo"/>
              <w:contextualSpacing w:val="0"/>
              <w:rPr>
                <w:color w:val="161616" w:themeColor="text2"/>
              </w:rPr>
            </w:pPr>
            <w:r w:rsidRPr="0033430A">
              <w:rPr>
                <w:color w:val="161616" w:themeColor="text2"/>
              </w:rPr>
              <w:t>Anantapur</w:t>
            </w:r>
            <w:r w:rsidR="00A81FF1">
              <w:rPr>
                <w:color w:val="161616" w:themeColor="text2"/>
              </w:rPr>
              <w:t>,</w:t>
            </w:r>
            <w:r w:rsidR="001B149F">
              <w:rPr>
                <w:color w:val="161616" w:themeColor="text2"/>
              </w:rPr>
              <w:t xml:space="preserve"> </w:t>
            </w:r>
            <w:r w:rsidR="00A81FF1">
              <w:rPr>
                <w:color w:val="161616" w:themeColor="text2"/>
              </w:rPr>
              <w:t>AP,</w:t>
            </w:r>
            <w:r w:rsidR="001B149F">
              <w:rPr>
                <w:color w:val="161616" w:themeColor="text2"/>
              </w:rPr>
              <w:t xml:space="preserve"> </w:t>
            </w:r>
            <w:r w:rsidR="00A81FF1">
              <w:rPr>
                <w:color w:val="161616" w:themeColor="text2"/>
              </w:rPr>
              <w:t>INDIA</w:t>
            </w:r>
            <w:r w:rsidR="001B149F">
              <w:rPr>
                <w:color w:val="161616" w:themeColor="text2"/>
              </w:rPr>
              <w:t xml:space="preserve"> </w:t>
            </w:r>
            <w:r w:rsidR="00692703" w:rsidRPr="0033430A">
              <w:rPr>
                <w:color w:val="161616" w:themeColor="text2"/>
              </w:rPr>
              <w:t xml:space="preserve"> </w:t>
            </w:r>
            <w:sdt>
              <w:sdtPr>
                <w:rPr>
                  <w:color w:val="161616" w:themeColor="text2"/>
                </w:rPr>
                <w:alias w:val="Divider dot:"/>
                <w:tag w:val="Divider dot:"/>
                <w:id w:val="-1459182552"/>
                <w:placeholder>
                  <w:docPart w:val="9ABAF347EC3A44F89C3BD4DB33594BB7"/>
                </w:placeholder>
                <w:temporary/>
                <w:showingPlcHdr/>
                <w15:appearance w15:val="hidden"/>
              </w:sdtPr>
              <w:sdtContent>
                <w:r w:rsidR="00692703" w:rsidRPr="0033430A">
                  <w:rPr>
                    <w:color w:val="161616" w:themeColor="text2"/>
                  </w:rPr>
                  <w:t>·</w:t>
                </w:r>
              </w:sdtContent>
            </w:sdt>
            <w:r w:rsidR="00692703" w:rsidRPr="0033430A">
              <w:rPr>
                <w:color w:val="161616" w:themeColor="text2"/>
              </w:rPr>
              <w:t xml:space="preserve"> </w:t>
            </w:r>
            <w:r w:rsidR="001B149F">
              <w:rPr>
                <w:color w:val="161616" w:themeColor="text2"/>
              </w:rPr>
              <w:t xml:space="preserve"> </w:t>
            </w:r>
            <w:r w:rsidRPr="0033430A">
              <w:rPr>
                <w:color w:val="161616" w:themeColor="text2"/>
              </w:rPr>
              <w:t>+91 6303145491</w:t>
            </w:r>
          </w:p>
          <w:p w14:paraId="48FF7AF3" w14:textId="7EE3A469" w:rsidR="00692703" w:rsidRPr="00CF1A49" w:rsidRDefault="009F767F" w:rsidP="00913946">
            <w:pPr>
              <w:pStyle w:val="ContactInfoEmphasis"/>
              <w:contextualSpacing w:val="0"/>
            </w:pPr>
            <w:r>
              <w:t>a</w:t>
            </w:r>
            <w:r w:rsidR="001D6047">
              <w:t>jay206.k@gmail.com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6232462A54A45BFA60819DDB71CBF8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3C2B1C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 w:rsidR="003C2B1C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ajay-kumar-kondeti</w:t>
            </w:r>
            <w:r w:rsidR="005A6A31">
              <w:t xml:space="preserve"> </w:t>
            </w:r>
            <w:sdt>
              <w:sdtPr>
                <w:alias w:val="Divider dot:"/>
                <w:tag w:val="Divider dot:"/>
                <w:id w:val="-650434898"/>
                <w:placeholder>
                  <w:docPart w:val="9F8D3D75E2AE4863A1F163E1F694971F"/>
                </w:placeholder>
                <w:temporary/>
                <w:showingPlcHdr/>
                <w15:appearance w15:val="hidden"/>
              </w:sdtPr>
              <w:sdtContent>
                <w:r w:rsidR="005A6A31" w:rsidRPr="00CF1A49">
                  <w:t>·</w:t>
                </w:r>
              </w:sdtContent>
            </w:sdt>
            <w:r w:rsidR="005A6A31" w:rsidRPr="00CF1A49">
              <w:t xml:space="preserve"> </w:t>
            </w:r>
            <w:r w:rsidR="005A6A31" w:rsidRPr="005A6A31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https://github.com/ajay206</w:t>
            </w:r>
          </w:p>
        </w:tc>
      </w:tr>
      <w:tr w:rsidR="009571D8" w:rsidRPr="00CF1A49" w14:paraId="137B792E" w14:textId="77777777" w:rsidTr="005A6A31">
        <w:tc>
          <w:tcPr>
            <w:tcW w:w="11268" w:type="dxa"/>
            <w:tcMar>
              <w:top w:w="432" w:type="dxa"/>
            </w:tcMar>
          </w:tcPr>
          <w:p w14:paraId="049ED61A" w14:textId="6BBEAB9D" w:rsidR="0055228B" w:rsidRDefault="0055228B" w:rsidP="00913946">
            <w:pPr>
              <w:contextualSpacing w:val="0"/>
              <w:rPr>
                <w:rFonts w:asciiTheme="majorHAnsi" w:hAnsiTheme="majorHAnsi" w:cstheme="minorHAnsi"/>
                <w:b/>
                <w:bCs/>
                <w:color w:val="1E2532"/>
                <w:sz w:val="28"/>
                <w:szCs w:val="28"/>
                <w:shd w:val="clear" w:color="auto" w:fill="EFF2F9"/>
              </w:rPr>
            </w:pPr>
            <w:r w:rsidRPr="0055228B">
              <w:rPr>
                <w:rFonts w:asciiTheme="majorHAnsi" w:hAnsiTheme="majorHAnsi" w:cstheme="minorHAnsi"/>
                <w:b/>
                <w:bCs/>
                <w:color w:val="1E2532"/>
                <w:sz w:val="28"/>
                <w:szCs w:val="28"/>
                <w:shd w:val="clear" w:color="auto" w:fill="EFF2F9"/>
              </w:rPr>
              <w:t>SUMMARY</w:t>
            </w:r>
          </w:p>
          <w:p w14:paraId="0CCA9947" w14:textId="77777777" w:rsidR="004B56B0" w:rsidRPr="0055228B" w:rsidRDefault="004B56B0" w:rsidP="00913946">
            <w:pPr>
              <w:contextualSpacing w:val="0"/>
              <w:rPr>
                <w:rFonts w:asciiTheme="majorHAnsi" w:hAnsiTheme="majorHAnsi" w:cstheme="minorHAnsi"/>
                <w:b/>
                <w:bCs/>
                <w:color w:val="1E2532"/>
                <w:sz w:val="28"/>
                <w:szCs w:val="28"/>
                <w:shd w:val="clear" w:color="auto" w:fill="EFF2F9"/>
              </w:rPr>
            </w:pPr>
          </w:p>
          <w:p w14:paraId="3ED1D8EB" w14:textId="3E24A45E" w:rsidR="001755A8" w:rsidRPr="0033430A" w:rsidRDefault="005A6A31" w:rsidP="00913946">
            <w:pPr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9</w:t>
            </w:r>
            <w:r w:rsidR="000904A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months of </w:t>
            </w:r>
            <w:r w:rsidR="009F767F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P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rofessional Experience </w:t>
            </w:r>
            <w:r w:rsidR="00864399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and 5 months Internship 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in </w:t>
            </w:r>
            <w:r w:rsidR="00663F0A"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CSG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Int.</w:t>
            </w:r>
            <w:r w:rsidR="002A048C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Started contributing to the project from day 1 of my Full-time Employment.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Passionate about exploring and learning new Skills.  Enjoy working in</w:t>
            </w: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Teams</w:t>
            </w: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.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 Experience in oracle SQL and </w:t>
            </w:r>
            <w:r w:rsidR="00663F0A"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EDB</w:t>
            </w:r>
            <w:r w:rsidR="0005654C"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</w:t>
            </w:r>
            <w:proofErr w:type="spellStart"/>
            <w:r w:rsidR="00663F0A"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postgres</w:t>
            </w:r>
            <w:proofErr w:type="spellEnd"/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. Ability to analyze, troubleshoot and fix bugs and documenting the testing </w:t>
            </w:r>
            <w:r w:rsidR="00663F0A"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re</w:t>
            </w:r>
            <w:r w:rsidR="00DA7251"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s</w:t>
            </w:r>
            <w:r w:rsidR="00663F0A"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ults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. Experience with </w:t>
            </w:r>
            <w:r w:rsidR="00663F0A"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Jira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, Unix </w:t>
            </w:r>
            <w:r w:rsidR="00937A67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and API creation and testing using SOAP UI</w:t>
            </w:r>
            <w:r w:rsidR="00663F0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.</w:t>
            </w:r>
            <w:r w:rsidR="00AA6B05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</w:t>
            </w:r>
            <w:r w:rsidR="00937A67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D</w:t>
            </w:r>
            <w:r w:rsidR="007E2E53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one courses on Jenkins</w:t>
            </w:r>
            <w:r w:rsidR="00937A67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, Unix</w:t>
            </w:r>
            <w:r w:rsidR="009F0756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, Kubernetes</w:t>
            </w:r>
            <w:r w:rsidR="00CA42DE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, </w:t>
            </w:r>
            <w:r w:rsidR="007E2E53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and Azure </w:t>
            </w:r>
            <w:proofErr w:type="spellStart"/>
            <w:r w:rsidR="007E2E53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Devops</w:t>
            </w:r>
            <w:proofErr w:type="spellEnd"/>
            <w:r w:rsidR="007E2E53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in LinkedIn Learning</w:t>
            </w:r>
            <w:r w:rsidR="00873B9D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.</w:t>
            </w:r>
            <w:r w:rsidR="00E66389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Also learned </w:t>
            </w: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Git, </w:t>
            </w:r>
            <w:r w:rsidR="00E66389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Docker</w:t>
            </w: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, Ansible</w:t>
            </w:r>
            <w:r w:rsidR="00E66389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and Maven</w:t>
            </w:r>
          </w:p>
        </w:tc>
      </w:tr>
    </w:tbl>
    <w:tbl>
      <w:tblPr>
        <w:tblStyle w:val="TableGrid"/>
        <w:tblpPr w:leftFromText="180" w:rightFromText="180" w:vertAnchor="text" w:horzAnchor="page" w:tblpX="652" w:tblpY="869"/>
        <w:tblW w:w="5964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37"/>
      </w:tblGrid>
      <w:tr w:rsidR="005A6A31" w:rsidRPr="00CF1A49" w14:paraId="725DE362" w14:textId="77777777" w:rsidTr="005A6A31">
        <w:tc>
          <w:tcPr>
            <w:tcW w:w="11137" w:type="dxa"/>
          </w:tcPr>
          <w:p w14:paraId="46154480" w14:textId="77777777" w:rsidR="005A6A31" w:rsidRPr="00CF1A49" w:rsidRDefault="005A6A31" w:rsidP="005A6A31">
            <w:pPr>
              <w:pStyle w:val="Heading3"/>
              <w:contextualSpacing w:val="0"/>
            </w:pPr>
            <w:r>
              <w:t>August 2022</w:t>
            </w:r>
            <w:r w:rsidRPr="00CF1A49">
              <w:t xml:space="preserve">– </w:t>
            </w:r>
            <w:r>
              <w:t>Present</w:t>
            </w:r>
          </w:p>
          <w:p w14:paraId="38F1AEDA" w14:textId="77777777" w:rsidR="005A6A31" w:rsidRPr="00CF1A49" w:rsidRDefault="005A6A31" w:rsidP="005A6A31">
            <w:pPr>
              <w:pStyle w:val="Heading2"/>
              <w:contextualSpacing w:val="0"/>
            </w:pPr>
            <w:r>
              <w:t>Software dev engr grad</w:t>
            </w:r>
            <w:r w:rsidRPr="00CF1A49">
              <w:t xml:space="preserve">, </w:t>
            </w:r>
            <w:r>
              <w:rPr>
                <w:rStyle w:val="SubtleReference"/>
              </w:rPr>
              <w:t>csg international</w:t>
            </w:r>
          </w:p>
          <w:p w14:paraId="2ACDBE8F" w14:textId="77777777" w:rsidR="005A6A31" w:rsidRDefault="005A6A31" w:rsidP="005A6A31">
            <w:pPr>
              <w:contextualSpacing w:val="0"/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</w:pP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Part of </w:t>
            </w:r>
            <w:r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Airtel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Africa Team</w:t>
            </w:r>
          </w:p>
          <w:p w14:paraId="321433DD" w14:textId="5F0B710F" w:rsidR="005A6A31" w:rsidRDefault="005A6A31" w:rsidP="005A6A31">
            <w:pPr>
              <w:contextualSpacing w:val="0"/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</w:pP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-&gt;Done Migration of Enterprise Customers from other Billing System to CSG </w:t>
            </w:r>
            <w:proofErr w:type="spellStart"/>
            <w:proofErr w:type="gramStart"/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SingleView</w:t>
            </w:r>
            <w:proofErr w:type="spellEnd"/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 in</w:t>
            </w:r>
            <w:proofErr w:type="gramEnd"/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</w:t>
            </w: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Tanzania.</w:t>
            </w:r>
          </w:p>
          <w:p w14:paraId="4C167CCD" w14:textId="77777777" w:rsidR="005A6A31" w:rsidRDefault="005A6A31" w:rsidP="005A6A31">
            <w:pPr>
              <w:contextualSpacing w:val="0"/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</w:pP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-&gt;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Converted </w:t>
            </w: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150 Report queries 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from oracle SQL to </w:t>
            </w:r>
            <w:r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EDB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</w:t>
            </w:r>
            <w:r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Postgres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</w:t>
            </w:r>
          </w:p>
          <w:p w14:paraId="15BEA44F" w14:textId="77777777" w:rsidR="005A6A31" w:rsidRDefault="005A6A31" w:rsidP="005A6A31">
            <w:pPr>
              <w:contextualSpacing w:val="0"/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</w:pP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-&gt;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Worked on testing and fixing bugs in </w:t>
            </w:r>
            <w:proofErr w:type="gramStart"/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C</w:t>
            </w: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M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(</w:t>
            </w:r>
            <w:proofErr w:type="gramEnd"/>
            <w:r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CSG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's Customer Management Web Application) on logic </w:t>
            </w:r>
            <w:r w:rsidRPr="0033430A">
              <w:rPr>
                <w:rStyle w:val="sc-jidlzk"/>
                <w:rFonts w:cstheme="minorHAnsi"/>
                <w:color w:val="1E2532"/>
                <w:sz w:val="24"/>
                <w:szCs w:val="24"/>
                <w:shd w:val="clear" w:color="auto" w:fill="EFF2F9"/>
              </w:rPr>
              <w:t>building</w:t>
            </w: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and layout design.</w:t>
            </w: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</w:t>
            </w:r>
          </w:p>
          <w:p w14:paraId="4DB22A63" w14:textId="77777777" w:rsidR="005A6A31" w:rsidRDefault="005A6A31" w:rsidP="005A6A31">
            <w:pPr>
              <w:contextualSpacing w:val="0"/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</w:pPr>
            <w:r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-&gt;Created, fixed Reports and done Retrofitting</w:t>
            </w:r>
          </w:p>
          <w:p w14:paraId="471100F0" w14:textId="01C2803C" w:rsidR="005A6A31" w:rsidRPr="0033430A" w:rsidRDefault="005A6A31" w:rsidP="005A6A31">
            <w:pPr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-&gt;Created APIs and tested them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SingleView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SOAP UI</w:t>
            </w:r>
          </w:p>
        </w:tc>
      </w:tr>
    </w:tbl>
    <w:p w14:paraId="02E489F8" w14:textId="16E90B88" w:rsidR="004E01EB" w:rsidRPr="00CF1A49" w:rsidRDefault="005A6A31" w:rsidP="004E01EB">
      <w:pPr>
        <w:pStyle w:val="Heading1"/>
      </w:pPr>
      <w:r>
        <w:t xml:space="preserve"> </w:t>
      </w:r>
      <w:sdt>
        <w:sdtPr>
          <w:alias w:val="Experience:"/>
          <w:tag w:val="Experience:"/>
          <w:id w:val="-1983300934"/>
          <w:placeholder>
            <w:docPart w:val="E5B5F22196DD4387999DA9EF28CB2B7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sdt>
      <w:sdtPr>
        <w:alias w:val="Education:"/>
        <w:tag w:val="Education:"/>
        <w:id w:val="-1908763273"/>
        <w:placeholder>
          <w:docPart w:val="49ECC3BD24E24040B469A4DD10136A9D"/>
        </w:placeholder>
        <w:temporary/>
        <w:showingPlcHdr/>
        <w15:appearance w15:val="hidden"/>
      </w:sdtPr>
      <w:sdtContent>
        <w:p w14:paraId="0492DC1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969" w:type="pct"/>
        <w:tblInd w:w="-820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147"/>
      </w:tblGrid>
      <w:tr w:rsidR="001D0BF1" w:rsidRPr="00CF1A49" w14:paraId="18A9AD77" w14:textId="77777777" w:rsidTr="005A6A31">
        <w:tc>
          <w:tcPr>
            <w:tcW w:w="11147" w:type="dxa"/>
          </w:tcPr>
          <w:p w14:paraId="11122FA8" w14:textId="1206DE41" w:rsidR="001D0BF1" w:rsidRPr="00CF1A49" w:rsidRDefault="00136425" w:rsidP="001D0BF1">
            <w:pPr>
              <w:pStyle w:val="Heading3"/>
              <w:contextualSpacing w:val="0"/>
            </w:pPr>
            <w:r>
              <w:t>july 2022</w:t>
            </w:r>
          </w:p>
          <w:p w14:paraId="01BAF695" w14:textId="65CCBEA9" w:rsidR="001D0BF1" w:rsidRPr="00CF1A49" w:rsidRDefault="00136425" w:rsidP="001D0BF1">
            <w:pPr>
              <w:pStyle w:val="Heading2"/>
              <w:contextualSpacing w:val="0"/>
            </w:pPr>
            <w:r>
              <w:t>Bachelor of Technology</w:t>
            </w:r>
            <w:r w:rsidR="001D0BF1" w:rsidRPr="00CF1A49">
              <w:t xml:space="preserve">, </w:t>
            </w:r>
            <w:proofErr w:type="gramStart"/>
            <w:r>
              <w:rPr>
                <w:rStyle w:val="SubtleReference"/>
              </w:rPr>
              <w:t>G.pulla</w:t>
            </w:r>
            <w:proofErr w:type="gramEnd"/>
            <w:r>
              <w:rPr>
                <w:rStyle w:val="SubtleReference"/>
              </w:rPr>
              <w:t xml:space="preserve"> reddy engineering college</w:t>
            </w:r>
          </w:p>
          <w:p w14:paraId="7C926E98" w14:textId="43285AA1" w:rsidR="007538DC" w:rsidRPr="0033430A" w:rsidRDefault="00FE3FBF" w:rsidP="007538DC">
            <w:pPr>
              <w:contextualSpacing w:val="0"/>
              <w:rPr>
                <w:rFonts w:cstheme="minorHAnsi"/>
                <w:sz w:val="24"/>
                <w:szCs w:val="24"/>
              </w:rPr>
            </w:pPr>
            <w:r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Graduate in Computer Science and Engineering</w:t>
            </w:r>
            <w:r w:rsidR="002C5D8A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 xml:space="preserve"> with 8.2 </w:t>
            </w:r>
            <w:r w:rsidR="008777A7" w:rsidRPr="0033430A">
              <w:rPr>
                <w:rFonts w:cstheme="minorHAnsi"/>
                <w:color w:val="1E2532"/>
                <w:sz w:val="24"/>
                <w:szCs w:val="24"/>
                <w:shd w:val="clear" w:color="auto" w:fill="EFF2F9"/>
              </w:rPr>
              <w:t>CGPA</w:t>
            </w:r>
          </w:p>
        </w:tc>
      </w:tr>
      <w:tr w:rsidR="00F61DF9" w:rsidRPr="00CF1A49" w14:paraId="059BB4BB" w14:textId="77777777" w:rsidTr="005A6A31">
        <w:tc>
          <w:tcPr>
            <w:tcW w:w="11147" w:type="dxa"/>
            <w:tcMar>
              <w:top w:w="216" w:type="dxa"/>
            </w:tcMar>
          </w:tcPr>
          <w:p w14:paraId="40707C88" w14:textId="78CC5FEF" w:rsidR="00F61DF9" w:rsidRPr="00CF1A49" w:rsidRDefault="008777A7" w:rsidP="00F61DF9">
            <w:pPr>
              <w:pStyle w:val="Heading3"/>
              <w:contextualSpacing w:val="0"/>
            </w:pPr>
            <w:r>
              <w:t>april 2018</w:t>
            </w:r>
          </w:p>
          <w:p w14:paraId="0BB6F9D9" w14:textId="7AD4E05E" w:rsidR="00F61DF9" w:rsidRDefault="008777A7" w:rsidP="0033430A">
            <w:pPr>
              <w:pStyle w:val="Heading2"/>
              <w:contextualSpacing w:val="0"/>
            </w:pPr>
            <w:r>
              <w:t>12th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narayana junior college</w:t>
            </w:r>
            <w:r w:rsidR="00501F10">
              <w:rPr>
                <w:rStyle w:val="SubtleReference"/>
              </w:rPr>
              <w:t xml:space="preserve"> – 98.1 percent</w:t>
            </w:r>
          </w:p>
        </w:tc>
      </w:tr>
    </w:tbl>
    <w:sdt>
      <w:sdtPr>
        <w:alias w:val="Skills:"/>
        <w:tag w:val="Skills:"/>
        <w:id w:val="-1392877668"/>
        <w:placeholder>
          <w:docPart w:val="21C01A3A2BDC4146B29E549B53C460D1"/>
        </w:placeholder>
        <w:temporary/>
        <w:showingPlcHdr/>
        <w15:appearance w15:val="hidden"/>
      </w:sdtPr>
      <w:sdtContent>
        <w:p w14:paraId="4171149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946" w:type="pct"/>
        <w:tblInd w:w="-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6451"/>
      </w:tblGrid>
      <w:tr w:rsidR="003A0632" w:rsidRPr="006E1507" w14:paraId="2FC0A546" w14:textId="77777777" w:rsidTr="005A6A31">
        <w:tc>
          <w:tcPr>
            <w:tcW w:w="4680" w:type="dxa"/>
          </w:tcPr>
          <w:p w14:paraId="2A2EE614" w14:textId="304AAEE7" w:rsidR="001E3120" w:rsidRDefault="00103959" w:rsidP="006E1507">
            <w:pPr>
              <w:pStyle w:val="ListBullet"/>
              <w:contextualSpacing w:val="0"/>
            </w:pPr>
            <w:r w:rsidRPr="00103959">
              <w:t>Python</w:t>
            </w:r>
          </w:p>
          <w:p w14:paraId="0169478E" w14:textId="3EEAB5E1" w:rsidR="000F05E0" w:rsidRDefault="000F05E0" w:rsidP="006E1507">
            <w:pPr>
              <w:pStyle w:val="ListBullet"/>
              <w:contextualSpacing w:val="0"/>
            </w:pPr>
            <w:r>
              <w:t>Jenkins</w:t>
            </w:r>
          </w:p>
          <w:p w14:paraId="667926C1" w14:textId="64597CE2" w:rsidR="00564BD5" w:rsidRDefault="00564BD5" w:rsidP="006E1507">
            <w:pPr>
              <w:pStyle w:val="ListBullet"/>
              <w:contextualSpacing w:val="0"/>
            </w:pPr>
            <w:r>
              <w:t>Kubernetes</w:t>
            </w:r>
          </w:p>
          <w:p w14:paraId="4D40B6C2" w14:textId="41F559BC" w:rsidR="00564BD5" w:rsidRDefault="00564BD5" w:rsidP="006E1507">
            <w:pPr>
              <w:pStyle w:val="ListBullet"/>
              <w:contextualSpacing w:val="0"/>
            </w:pPr>
            <w:r>
              <w:t>Docker</w:t>
            </w:r>
          </w:p>
          <w:p w14:paraId="6503EA90" w14:textId="5AA398F7" w:rsidR="00564BD5" w:rsidRDefault="00564BD5" w:rsidP="006E1507">
            <w:pPr>
              <w:pStyle w:val="ListBullet"/>
              <w:contextualSpacing w:val="0"/>
            </w:pPr>
            <w:proofErr w:type="spellStart"/>
            <w:proofErr w:type="gramStart"/>
            <w:r>
              <w:t>Git,Github</w:t>
            </w:r>
            <w:proofErr w:type="spellEnd"/>
            <w:proofErr w:type="gramEnd"/>
          </w:p>
          <w:p w14:paraId="1AEA9285" w14:textId="77777777" w:rsidR="000F05E0" w:rsidRDefault="000F05E0" w:rsidP="006E1507">
            <w:pPr>
              <w:pStyle w:val="ListBullet"/>
              <w:contextualSpacing w:val="0"/>
            </w:pPr>
            <w:r>
              <w:t>Maven</w:t>
            </w:r>
          </w:p>
          <w:p w14:paraId="25EFA25D" w14:textId="5FFABA24" w:rsidR="005A6A31" w:rsidRDefault="005A6A31" w:rsidP="006E1507">
            <w:pPr>
              <w:pStyle w:val="ListBullet"/>
              <w:contextualSpacing w:val="0"/>
            </w:pPr>
            <w:r>
              <w:t>Ansible</w:t>
            </w:r>
          </w:p>
          <w:p w14:paraId="3D8FB84F" w14:textId="4D9E8910" w:rsidR="00501F10" w:rsidRDefault="00501F10" w:rsidP="006E1507">
            <w:pPr>
              <w:pStyle w:val="ListBullet"/>
              <w:contextualSpacing w:val="0"/>
            </w:pPr>
            <w:r>
              <w:t>Unix</w:t>
            </w:r>
          </w:p>
          <w:p w14:paraId="643D5A37" w14:textId="5A02DE9D" w:rsidR="00896880" w:rsidRPr="006E1507" w:rsidRDefault="000F05E0" w:rsidP="00501F10">
            <w:pPr>
              <w:pStyle w:val="ListBullet"/>
              <w:contextualSpacing w:val="0"/>
            </w:pPr>
            <w:r>
              <w:t>Tomcat</w:t>
            </w:r>
          </w:p>
        </w:tc>
        <w:tc>
          <w:tcPr>
            <w:tcW w:w="6450" w:type="dxa"/>
            <w:tcMar>
              <w:left w:w="360" w:type="dxa"/>
            </w:tcMar>
          </w:tcPr>
          <w:p w14:paraId="77FD891B" w14:textId="5481BECD" w:rsidR="00501F10" w:rsidRDefault="00501F10" w:rsidP="00896880">
            <w:pPr>
              <w:pStyle w:val="ListBullet"/>
              <w:contextualSpacing w:val="0"/>
            </w:pPr>
            <w:r>
              <w:t>Oracle SQL</w:t>
            </w:r>
          </w:p>
          <w:p w14:paraId="1FE5B16D" w14:textId="3C5730F2" w:rsidR="00396B93" w:rsidRDefault="00396B93" w:rsidP="00896880">
            <w:pPr>
              <w:pStyle w:val="ListBullet"/>
              <w:contextualSpacing w:val="0"/>
            </w:pPr>
            <w:r>
              <w:t xml:space="preserve">Azure </w:t>
            </w:r>
            <w:proofErr w:type="spellStart"/>
            <w:r>
              <w:t>Devops</w:t>
            </w:r>
            <w:proofErr w:type="spellEnd"/>
            <w:r w:rsidR="002C22AC">
              <w:t xml:space="preserve"> Fundamentals</w:t>
            </w:r>
          </w:p>
          <w:p w14:paraId="70D2B520" w14:textId="43971022" w:rsidR="001E3120" w:rsidRDefault="00292116" w:rsidP="006E1507">
            <w:pPr>
              <w:pStyle w:val="ListBullet"/>
              <w:contextualSpacing w:val="0"/>
            </w:pPr>
            <w:r>
              <w:t xml:space="preserve">AWS </w:t>
            </w:r>
            <w:r w:rsidR="00F63244">
              <w:t>Fundamentals</w:t>
            </w:r>
          </w:p>
          <w:p w14:paraId="3977D849" w14:textId="77777777" w:rsidR="00F63244" w:rsidRDefault="00507635" w:rsidP="00507635">
            <w:pPr>
              <w:pStyle w:val="ListBullet"/>
              <w:contextualSpacing w:val="0"/>
            </w:pPr>
            <w:r>
              <w:t>Communication skills</w:t>
            </w:r>
          </w:p>
          <w:p w14:paraId="6B33EE60" w14:textId="72B097ED" w:rsidR="00332AA6" w:rsidRDefault="00C46A88" w:rsidP="00332AA6">
            <w:pPr>
              <w:pStyle w:val="ListBullet"/>
              <w:contextualSpacing w:val="0"/>
            </w:pPr>
            <w:r>
              <w:t>Agile</w:t>
            </w:r>
            <w:r w:rsidR="002C22AC">
              <w:t xml:space="preserve"> environment</w:t>
            </w:r>
          </w:p>
          <w:p w14:paraId="4B49FCE7" w14:textId="77777777" w:rsidR="002C22AC" w:rsidRDefault="00332AA6" w:rsidP="000F05E0">
            <w:pPr>
              <w:pStyle w:val="ListBullet"/>
              <w:contextualSpacing w:val="0"/>
            </w:pPr>
            <w:r>
              <w:t>MS office basics</w:t>
            </w:r>
          </w:p>
          <w:p w14:paraId="7077F5E5" w14:textId="77777777" w:rsidR="000F05E0" w:rsidRDefault="000F05E0" w:rsidP="000F05E0">
            <w:pPr>
              <w:pStyle w:val="ListBullet"/>
              <w:contextualSpacing w:val="0"/>
            </w:pPr>
            <w:r>
              <w:t>EDB Postgres</w:t>
            </w:r>
          </w:p>
          <w:p w14:paraId="45214A14" w14:textId="77777777" w:rsidR="000F05E0" w:rsidRDefault="000F05E0" w:rsidP="000F05E0">
            <w:pPr>
              <w:pStyle w:val="ListBullet"/>
              <w:contextualSpacing w:val="0"/>
            </w:pPr>
            <w:proofErr w:type="spellStart"/>
            <w:r>
              <w:t>SingleView</w:t>
            </w:r>
            <w:proofErr w:type="spellEnd"/>
          </w:p>
          <w:p w14:paraId="4BE87440" w14:textId="63DC6498" w:rsidR="000F05E0" w:rsidRPr="006E1507" w:rsidRDefault="00501F10" w:rsidP="00501F10">
            <w:pPr>
              <w:pStyle w:val="ListBullet"/>
              <w:contextualSpacing w:val="0"/>
            </w:pPr>
            <w:r>
              <w:t>HTML/CSS</w:t>
            </w:r>
          </w:p>
        </w:tc>
      </w:tr>
    </w:tbl>
    <w:p w14:paraId="07B06BBB" w14:textId="25342DD9" w:rsidR="00485752" w:rsidRPr="00CF1A49" w:rsidRDefault="00485752" w:rsidP="00485752">
      <w:pPr>
        <w:pStyle w:val="Heading1"/>
      </w:pPr>
      <w:r>
        <w:lastRenderedPageBreak/>
        <w:t>Certifications</w:t>
      </w:r>
    </w:p>
    <w:tbl>
      <w:tblPr>
        <w:tblStyle w:val="TableGrid"/>
        <w:tblW w:w="5891" w:type="pct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1028"/>
      </w:tblGrid>
      <w:tr w:rsidR="00AA544D" w:rsidRPr="006E1507" w14:paraId="65E37256" w14:textId="77777777" w:rsidTr="005A6A31">
        <w:tc>
          <w:tcPr>
            <w:tcW w:w="11028" w:type="dxa"/>
          </w:tcPr>
          <w:p w14:paraId="207C55DB" w14:textId="5B10BCA0" w:rsidR="00AA544D" w:rsidRDefault="00AA544D" w:rsidP="00BE771E">
            <w:pPr>
              <w:pStyle w:val="ListBullet"/>
              <w:contextualSpacing w:val="0"/>
            </w:pPr>
            <w:r>
              <w:t>AWS Fundamentals</w:t>
            </w:r>
          </w:p>
          <w:p w14:paraId="5E8DA64A" w14:textId="26D5DF2B" w:rsidR="000F05E0" w:rsidRDefault="000F05E0" w:rsidP="00BE771E">
            <w:pPr>
              <w:pStyle w:val="ListBullet"/>
              <w:contextualSpacing w:val="0"/>
            </w:pPr>
            <w:r>
              <w:t>Advanced Kubernetes</w:t>
            </w:r>
          </w:p>
          <w:p w14:paraId="2C21316D" w14:textId="307697EF" w:rsidR="00AA544D" w:rsidRDefault="00896880" w:rsidP="00BE771E">
            <w:pPr>
              <w:pStyle w:val="ListBullet"/>
              <w:contextualSpacing w:val="0"/>
            </w:pPr>
            <w:r>
              <w:t>Learning Jenkins</w:t>
            </w:r>
          </w:p>
          <w:p w14:paraId="5CF671DF" w14:textId="5C3D6FD0" w:rsidR="00AA544D" w:rsidRDefault="00896880" w:rsidP="00846C4D">
            <w:pPr>
              <w:pStyle w:val="ListBullet"/>
              <w:contextualSpacing w:val="0"/>
            </w:pPr>
            <w:r>
              <w:t>Unix essential Training</w:t>
            </w:r>
          </w:p>
          <w:p w14:paraId="198305F5" w14:textId="0B4EFCD7" w:rsidR="00AA544D" w:rsidRDefault="00BA33B8" w:rsidP="00AA544D">
            <w:pPr>
              <w:pStyle w:val="ListBullet"/>
              <w:contextualSpacing w:val="0"/>
            </w:pPr>
            <w:r>
              <w:t xml:space="preserve">Learning Azure </w:t>
            </w:r>
            <w:proofErr w:type="spellStart"/>
            <w:r>
              <w:t>Devops</w:t>
            </w:r>
            <w:proofErr w:type="spellEnd"/>
          </w:p>
          <w:p w14:paraId="704671BC" w14:textId="69F14B09" w:rsidR="00BA33B8" w:rsidRDefault="00BA33B8" w:rsidP="00AA544D">
            <w:pPr>
              <w:pStyle w:val="ListBullet"/>
              <w:contextualSpacing w:val="0"/>
            </w:pPr>
            <w:r>
              <w:t xml:space="preserve">Learning </w:t>
            </w:r>
            <w:proofErr w:type="spellStart"/>
            <w:r>
              <w:t>SnowflakeDB</w:t>
            </w:r>
            <w:proofErr w:type="spellEnd"/>
          </w:p>
          <w:p w14:paraId="3538C1E4" w14:textId="4E926BE8" w:rsidR="003678AB" w:rsidRPr="006E1507" w:rsidRDefault="00D741AF" w:rsidP="00AA544D">
            <w:pPr>
              <w:pStyle w:val="ListBullet"/>
              <w:contextualSpacing w:val="0"/>
            </w:pPr>
            <w:r>
              <w:t xml:space="preserve">STEP English </w:t>
            </w:r>
            <w:proofErr w:type="spellStart"/>
            <w:r>
              <w:t>Proficency</w:t>
            </w:r>
            <w:proofErr w:type="spellEnd"/>
          </w:p>
        </w:tc>
      </w:tr>
    </w:tbl>
    <w:p w14:paraId="4A8E4239" w14:textId="04AF764D" w:rsidR="00485752" w:rsidRDefault="00A939B9" w:rsidP="0062312F">
      <w:pPr>
        <w:pStyle w:val="Heading1"/>
      </w:pPr>
      <w:r>
        <w:t>PROJECTs</w:t>
      </w:r>
    </w:p>
    <w:p w14:paraId="3CB193FB" w14:textId="47F61C61" w:rsidR="005E30DC" w:rsidRDefault="005E30DC" w:rsidP="00A939B9">
      <w:pPr>
        <w:pStyle w:val="ListBullet"/>
      </w:pPr>
      <w:r>
        <w:t>Created a CI</w:t>
      </w:r>
      <w:r w:rsidR="005A6A31">
        <w:t>/</w:t>
      </w:r>
      <w:r>
        <w:t xml:space="preserve">CD pipeline in Jenkins which </w:t>
      </w:r>
      <w:r w:rsidR="00751EFC">
        <w:t xml:space="preserve">gets the Code from </w:t>
      </w:r>
      <w:proofErr w:type="spellStart"/>
      <w:r w:rsidR="00751EFC">
        <w:t>github</w:t>
      </w:r>
      <w:proofErr w:type="spellEnd"/>
      <w:r w:rsidR="00751EFC">
        <w:t xml:space="preserve"> and </w:t>
      </w:r>
      <w:proofErr w:type="gramStart"/>
      <w:r w:rsidR="00751EFC">
        <w:t>build</w:t>
      </w:r>
      <w:proofErr w:type="gramEnd"/>
      <w:r w:rsidR="00751EFC">
        <w:t xml:space="preserve"> the Application using Maven and tests it a</w:t>
      </w:r>
      <w:r w:rsidR="00D41910">
        <w:t>nd create</w:t>
      </w:r>
      <w:r w:rsidR="005A6A31">
        <w:t>s</w:t>
      </w:r>
      <w:r w:rsidR="00D41910">
        <w:t xml:space="preserve"> a Docker image using Docker and </w:t>
      </w:r>
      <w:r w:rsidR="00C567AF">
        <w:t>finally published it on Kubernetes</w:t>
      </w:r>
      <w:r w:rsidR="005A6A31">
        <w:t>.</w:t>
      </w:r>
    </w:p>
    <w:p w14:paraId="7FE84A17" w14:textId="0556AFC2" w:rsidR="00A939B9" w:rsidRDefault="00A939B9" w:rsidP="008F435B">
      <w:pPr>
        <w:pStyle w:val="ListBullet"/>
      </w:pPr>
      <w:r>
        <w:t>Department Library Website</w:t>
      </w:r>
    </w:p>
    <w:p w14:paraId="69A15C66" w14:textId="4B1D54CD" w:rsidR="00AD2163" w:rsidRDefault="00AD2163" w:rsidP="008F435B">
      <w:pPr>
        <w:pStyle w:val="ListBullet"/>
      </w:pPr>
      <w:r>
        <w:t xml:space="preserve">Created </w:t>
      </w:r>
      <w:r w:rsidR="006A1E89">
        <w:t xml:space="preserve">a telecom product offer and did rating and billing on </w:t>
      </w:r>
      <w:proofErr w:type="gramStart"/>
      <w:r w:rsidR="006A1E89">
        <w:t>it</w:t>
      </w:r>
      <w:proofErr w:type="gramEnd"/>
    </w:p>
    <w:sdt>
      <w:sdtPr>
        <w:alias w:val="Activities:"/>
        <w:tag w:val="Activities:"/>
        <w:id w:val="1223332893"/>
        <w:placeholder>
          <w:docPart w:val="BAFE6026B59E455BBDF73F18D52970D8"/>
        </w:placeholder>
        <w:temporary/>
        <w:showingPlcHdr/>
        <w15:appearance w15:val="hidden"/>
      </w:sdtPr>
      <w:sdtContent>
        <w:p w14:paraId="0C914919" w14:textId="5598609D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CADEF51" w14:textId="4EAF2621" w:rsidR="00B51D1B" w:rsidRPr="006E1507" w:rsidRDefault="004E6826" w:rsidP="006E1507">
      <w:r>
        <w:t xml:space="preserve">I </w:t>
      </w:r>
      <w:r w:rsidR="00222418">
        <w:t>am quick at learning and can contribute to the work early.</w:t>
      </w:r>
      <w:r w:rsidR="003E087F">
        <w:t xml:space="preserve"> </w:t>
      </w:r>
      <w:r w:rsidR="008917EE">
        <w:t>I am good at communication and ask for help whenever needed to learn and contribute to the company</w:t>
      </w:r>
      <w:r w:rsidR="00E1306E">
        <w:t xml:space="preserve"> by finishing the work within the timelines. </w:t>
      </w:r>
      <w:r w:rsidR="002746B0">
        <w:t xml:space="preserve">I would like to have an opportunity to </w:t>
      </w:r>
      <w:r w:rsidR="00BA33B8">
        <w:t xml:space="preserve">learn and </w:t>
      </w:r>
      <w:r w:rsidR="00175825">
        <w:t>work</w:t>
      </w:r>
      <w:r w:rsidR="00BA33B8">
        <w:t xml:space="preserve"> </w:t>
      </w:r>
      <w:r w:rsidR="00175825">
        <w:t>with you to grow more while contributing to the company</w:t>
      </w:r>
      <w:r w:rsidR="0011314F">
        <w:t>. Thank you for your Time</w:t>
      </w:r>
      <w:r w:rsidR="00920134">
        <w:t>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0F66" w14:textId="77777777" w:rsidR="00F0035D" w:rsidRDefault="00F0035D" w:rsidP="0068194B">
      <w:r>
        <w:separator/>
      </w:r>
    </w:p>
    <w:p w14:paraId="02409200" w14:textId="77777777" w:rsidR="00F0035D" w:rsidRDefault="00F0035D"/>
    <w:p w14:paraId="022DCA98" w14:textId="77777777" w:rsidR="00F0035D" w:rsidRDefault="00F0035D"/>
  </w:endnote>
  <w:endnote w:type="continuationSeparator" w:id="0">
    <w:p w14:paraId="72C9DD86" w14:textId="77777777" w:rsidR="00F0035D" w:rsidRDefault="00F0035D" w:rsidP="0068194B">
      <w:r>
        <w:continuationSeparator/>
      </w:r>
    </w:p>
    <w:p w14:paraId="45445CC2" w14:textId="77777777" w:rsidR="00F0035D" w:rsidRDefault="00F0035D"/>
    <w:p w14:paraId="6AA75AB6" w14:textId="77777777" w:rsidR="00F0035D" w:rsidRDefault="00F00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2743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B41C" w14:textId="77777777" w:rsidR="00F0035D" w:rsidRDefault="00F0035D" w:rsidP="0068194B">
      <w:r>
        <w:separator/>
      </w:r>
    </w:p>
    <w:p w14:paraId="78155DA6" w14:textId="77777777" w:rsidR="00F0035D" w:rsidRDefault="00F0035D"/>
    <w:p w14:paraId="66B6B472" w14:textId="77777777" w:rsidR="00F0035D" w:rsidRDefault="00F0035D"/>
  </w:footnote>
  <w:footnote w:type="continuationSeparator" w:id="0">
    <w:p w14:paraId="3C8DE1DA" w14:textId="77777777" w:rsidR="00F0035D" w:rsidRDefault="00F0035D" w:rsidP="0068194B">
      <w:r>
        <w:continuationSeparator/>
      </w:r>
    </w:p>
    <w:p w14:paraId="2A1E42A3" w14:textId="77777777" w:rsidR="00F0035D" w:rsidRDefault="00F0035D"/>
    <w:p w14:paraId="65EF23E8" w14:textId="77777777" w:rsidR="00F0035D" w:rsidRDefault="00F003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0D2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B22F62" wp14:editId="42D0752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83D2B5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19256154">
    <w:abstractNumId w:val="9"/>
  </w:num>
  <w:num w:numId="2" w16cid:durableId="1652174798">
    <w:abstractNumId w:val="8"/>
  </w:num>
  <w:num w:numId="3" w16cid:durableId="1182207499">
    <w:abstractNumId w:val="7"/>
  </w:num>
  <w:num w:numId="4" w16cid:durableId="2011787304">
    <w:abstractNumId w:val="6"/>
  </w:num>
  <w:num w:numId="5" w16cid:durableId="1588540105">
    <w:abstractNumId w:val="10"/>
  </w:num>
  <w:num w:numId="6" w16cid:durableId="1638222465">
    <w:abstractNumId w:val="3"/>
  </w:num>
  <w:num w:numId="7" w16cid:durableId="1084910683">
    <w:abstractNumId w:val="11"/>
  </w:num>
  <w:num w:numId="8" w16cid:durableId="897590090">
    <w:abstractNumId w:val="2"/>
  </w:num>
  <w:num w:numId="9" w16cid:durableId="675960217">
    <w:abstractNumId w:val="12"/>
  </w:num>
  <w:num w:numId="10" w16cid:durableId="380708938">
    <w:abstractNumId w:val="5"/>
  </w:num>
  <w:num w:numId="11" w16cid:durableId="393092366">
    <w:abstractNumId w:val="4"/>
  </w:num>
  <w:num w:numId="12" w16cid:durableId="1264612412">
    <w:abstractNumId w:val="1"/>
  </w:num>
  <w:num w:numId="13" w16cid:durableId="91909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47"/>
    <w:rsid w:val="000001EF"/>
    <w:rsid w:val="00007322"/>
    <w:rsid w:val="00007728"/>
    <w:rsid w:val="000114BD"/>
    <w:rsid w:val="00022EB2"/>
    <w:rsid w:val="0002457D"/>
    <w:rsid w:val="00024584"/>
    <w:rsid w:val="00024730"/>
    <w:rsid w:val="00055E95"/>
    <w:rsid w:val="0005654C"/>
    <w:rsid w:val="0007021F"/>
    <w:rsid w:val="000904AA"/>
    <w:rsid w:val="000A7A03"/>
    <w:rsid w:val="000B2BA5"/>
    <w:rsid w:val="000D0BD5"/>
    <w:rsid w:val="000F05E0"/>
    <w:rsid w:val="000F2F8C"/>
    <w:rsid w:val="0010006E"/>
    <w:rsid w:val="00103959"/>
    <w:rsid w:val="001045A8"/>
    <w:rsid w:val="0011314F"/>
    <w:rsid w:val="00114A91"/>
    <w:rsid w:val="00136425"/>
    <w:rsid w:val="001427E1"/>
    <w:rsid w:val="00142903"/>
    <w:rsid w:val="00163668"/>
    <w:rsid w:val="00171566"/>
    <w:rsid w:val="00174676"/>
    <w:rsid w:val="001755A8"/>
    <w:rsid w:val="00175825"/>
    <w:rsid w:val="00184014"/>
    <w:rsid w:val="00192008"/>
    <w:rsid w:val="001B149F"/>
    <w:rsid w:val="001C0E68"/>
    <w:rsid w:val="001C4B6F"/>
    <w:rsid w:val="001D0BF1"/>
    <w:rsid w:val="001D6047"/>
    <w:rsid w:val="001E3120"/>
    <w:rsid w:val="001E7E0C"/>
    <w:rsid w:val="001F0BB0"/>
    <w:rsid w:val="001F20F4"/>
    <w:rsid w:val="001F4E6D"/>
    <w:rsid w:val="001F6140"/>
    <w:rsid w:val="00203573"/>
    <w:rsid w:val="0020597D"/>
    <w:rsid w:val="00213B4C"/>
    <w:rsid w:val="00222418"/>
    <w:rsid w:val="002253B0"/>
    <w:rsid w:val="00236D54"/>
    <w:rsid w:val="00241D8C"/>
    <w:rsid w:val="00241FDB"/>
    <w:rsid w:val="0024720C"/>
    <w:rsid w:val="002617AE"/>
    <w:rsid w:val="002638D0"/>
    <w:rsid w:val="002647D3"/>
    <w:rsid w:val="002746B0"/>
    <w:rsid w:val="00275EAE"/>
    <w:rsid w:val="00292116"/>
    <w:rsid w:val="00294998"/>
    <w:rsid w:val="00297F18"/>
    <w:rsid w:val="002A048C"/>
    <w:rsid w:val="002A1945"/>
    <w:rsid w:val="002B2958"/>
    <w:rsid w:val="002B3FC8"/>
    <w:rsid w:val="002C22AC"/>
    <w:rsid w:val="002C5D8A"/>
    <w:rsid w:val="002D23C5"/>
    <w:rsid w:val="002D6137"/>
    <w:rsid w:val="002E7E61"/>
    <w:rsid w:val="002F05E5"/>
    <w:rsid w:val="002F254D"/>
    <w:rsid w:val="002F30E4"/>
    <w:rsid w:val="00307140"/>
    <w:rsid w:val="00316DFF"/>
    <w:rsid w:val="00321EE8"/>
    <w:rsid w:val="00325B57"/>
    <w:rsid w:val="00332AA6"/>
    <w:rsid w:val="0033430A"/>
    <w:rsid w:val="00336056"/>
    <w:rsid w:val="003544E1"/>
    <w:rsid w:val="00366398"/>
    <w:rsid w:val="003678AB"/>
    <w:rsid w:val="0037387A"/>
    <w:rsid w:val="00396B93"/>
    <w:rsid w:val="003A0632"/>
    <w:rsid w:val="003A30E5"/>
    <w:rsid w:val="003A6ADF"/>
    <w:rsid w:val="003B5928"/>
    <w:rsid w:val="003C09D7"/>
    <w:rsid w:val="003C2B1C"/>
    <w:rsid w:val="003D380F"/>
    <w:rsid w:val="003E087F"/>
    <w:rsid w:val="003E160D"/>
    <w:rsid w:val="003F1D5F"/>
    <w:rsid w:val="00405128"/>
    <w:rsid w:val="00406CFF"/>
    <w:rsid w:val="00416B25"/>
    <w:rsid w:val="00420592"/>
    <w:rsid w:val="00422500"/>
    <w:rsid w:val="004319E0"/>
    <w:rsid w:val="00437E8C"/>
    <w:rsid w:val="00440225"/>
    <w:rsid w:val="00441655"/>
    <w:rsid w:val="004453E5"/>
    <w:rsid w:val="004726BC"/>
    <w:rsid w:val="00474105"/>
    <w:rsid w:val="00480E6E"/>
    <w:rsid w:val="00485752"/>
    <w:rsid w:val="00486277"/>
    <w:rsid w:val="00494CF6"/>
    <w:rsid w:val="00495F8D"/>
    <w:rsid w:val="004A1FAE"/>
    <w:rsid w:val="004A32FF"/>
    <w:rsid w:val="004B06EB"/>
    <w:rsid w:val="004B56B0"/>
    <w:rsid w:val="004B6AD0"/>
    <w:rsid w:val="004C2D5D"/>
    <w:rsid w:val="004C33E1"/>
    <w:rsid w:val="004E01EB"/>
    <w:rsid w:val="004E2794"/>
    <w:rsid w:val="004E6826"/>
    <w:rsid w:val="00501F10"/>
    <w:rsid w:val="00507635"/>
    <w:rsid w:val="00510392"/>
    <w:rsid w:val="00513E2A"/>
    <w:rsid w:val="0055228B"/>
    <w:rsid w:val="00564BD5"/>
    <w:rsid w:val="00566A35"/>
    <w:rsid w:val="0056701E"/>
    <w:rsid w:val="005740D7"/>
    <w:rsid w:val="00575A5F"/>
    <w:rsid w:val="005A0F26"/>
    <w:rsid w:val="005A1B10"/>
    <w:rsid w:val="005A6850"/>
    <w:rsid w:val="005A6A31"/>
    <w:rsid w:val="005B1B1B"/>
    <w:rsid w:val="005C5932"/>
    <w:rsid w:val="005C624F"/>
    <w:rsid w:val="005D3CA7"/>
    <w:rsid w:val="005D4CC1"/>
    <w:rsid w:val="005E30DC"/>
    <w:rsid w:val="005F4B91"/>
    <w:rsid w:val="005F55D2"/>
    <w:rsid w:val="00622A76"/>
    <w:rsid w:val="0062312F"/>
    <w:rsid w:val="00625F2C"/>
    <w:rsid w:val="00636746"/>
    <w:rsid w:val="00653476"/>
    <w:rsid w:val="006618E9"/>
    <w:rsid w:val="00663F0A"/>
    <w:rsid w:val="0068194B"/>
    <w:rsid w:val="00682F09"/>
    <w:rsid w:val="00692703"/>
    <w:rsid w:val="006A1962"/>
    <w:rsid w:val="006A1E89"/>
    <w:rsid w:val="006B5D48"/>
    <w:rsid w:val="006B7D7B"/>
    <w:rsid w:val="006C1A5E"/>
    <w:rsid w:val="006D65FA"/>
    <w:rsid w:val="006E1507"/>
    <w:rsid w:val="00712D8B"/>
    <w:rsid w:val="007273B7"/>
    <w:rsid w:val="00733E0A"/>
    <w:rsid w:val="00735C45"/>
    <w:rsid w:val="0074403D"/>
    <w:rsid w:val="00746D44"/>
    <w:rsid w:val="00751EFC"/>
    <w:rsid w:val="007538DC"/>
    <w:rsid w:val="00757803"/>
    <w:rsid w:val="0079206B"/>
    <w:rsid w:val="00796076"/>
    <w:rsid w:val="007B6A13"/>
    <w:rsid w:val="007C0566"/>
    <w:rsid w:val="007C606B"/>
    <w:rsid w:val="007E2E53"/>
    <w:rsid w:val="007E6A61"/>
    <w:rsid w:val="00801140"/>
    <w:rsid w:val="00803404"/>
    <w:rsid w:val="00822BAA"/>
    <w:rsid w:val="00834955"/>
    <w:rsid w:val="00840F80"/>
    <w:rsid w:val="00855B59"/>
    <w:rsid w:val="00860461"/>
    <w:rsid w:val="00864399"/>
    <w:rsid w:val="0086487C"/>
    <w:rsid w:val="00870B20"/>
    <w:rsid w:val="00873B9D"/>
    <w:rsid w:val="008777A7"/>
    <w:rsid w:val="008829F8"/>
    <w:rsid w:val="00885897"/>
    <w:rsid w:val="008917EE"/>
    <w:rsid w:val="00896880"/>
    <w:rsid w:val="008A6538"/>
    <w:rsid w:val="008A7E2E"/>
    <w:rsid w:val="008C7056"/>
    <w:rsid w:val="008C74CE"/>
    <w:rsid w:val="008E4142"/>
    <w:rsid w:val="008F3B14"/>
    <w:rsid w:val="008F435B"/>
    <w:rsid w:val="00901899"/>
    <w:rsid w:val="0090344B"/>
    <w:rsid w:val="009038F1"/>
    <w:rsid w:val="00905715"/>
    <w:rsid w:val="0091321E"/>
    <w:rsid w:val="00913946"/>
    <w:rsid w:val="00920134"/>
    <w:rsid w:val="0092726B"/>
    <w:rsid w:val="009361BA"/>
    <w:rsid w:val="00937A67"/>
    <w:rsid w:val="00944ED6"/>
    <w:rsid w:val="00944F78"/>
    <w:rsid w:val="009510E7"/>
    <w:rsid w:val="00952C89"/>
    <w:rsid w:val="009571D8"/>
    <w:rsid w:val="00964133"/>
    <w:rsid w:val="009650EA"/>
    <w:rsid w:val="0097790C"/>
    <w:rsid w:val="0098506E"/>
    <w:rsid w:val="009A44CE"/>
    <w:rsid w:val="009C4DFC"/>
    <w:rsid w:val="009D44F8"/>
    <w:rsid w:val="009E3160"/>
    <w:rsid w:val="009F0756"/>
    <w:rsid w:val="009F220C"/>
    <w:rsid w:val="009F3B05"/>
    <w:rsid w:val="009F4931"/>
    <w:rsid w:val="009F767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304"/>
    <w:rsid w:val="00A51DC5"/>
    <w:rsid w:val="00A53DE1"/>
    <w:rsid w:val="00A57E00"/>
    <w:rsid w:val="00A615E1"/>
    <w:rsid w:val="00A755E8"/>
    <w:rsid w:val="00A81FF1"/>
    <w:rsid w:val="00A939B9"/>
    <w:rsid w:val="00A93A5D"/>
    <w:rsid w:val="00AA544D"/>
    <w:rsid w:val="00AA606A"/>
    <w:rsid w:val="00AA6B05"/>
    <w:rsid w:val="00AB32F8"/>
    <w:rsid w:val="00AB610B"/>
    <w:rsid w:val="00AD2163"/>
    <w:rsid w:val="00AD360E"/>
    <w:rsid w:val="00AD40FB"/>
    <w:rsid w:val="00AD782D"/>
    <w:rsid w:val="00AE7650"/>
    <w:rsid w:val="00B10EBE"/>
    <w:rsid w:val="00B15BB5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33B8"/>
    <w:rsid w:val="00BA344B"/>
    <w:rsid w:val="00BA7836"/>
    <w:rsid w:val="00BB4E51"/>
    <w:rsid w:val="00BD431F"/>
    <w:rsid w:val="00BE423E"/>
    <w:rsid w:val="00BE771E"/>
    <w:rsid w:val="00BF61AC"/>
    <w:rsid w:val="00C46A88"/>
    <w:rsid w:val="00C47FA6"/>
    <w:rsid w:val="00C567AF"/>
    <w:rsid w:val="00C57FC6"/>
    <w:rsid w:val="00C66A7D"/>
    <w:rsid w:val="00C779DA"/>
    <w:rsid w:val="00C814F7"/>
    <w:rsid w:val="00CA42DE"/>
    <w:rsid w:val="00CA4B4D"/>
    <w:rsid w:val="00CB35C3"/>
    <w:rsid w:val="00CC1297"/>
    <w:rsid w:val="00CD323D"/>
    <w:rsid w:val="00CE4030"/>
    <w:rsid w:val="00CE64B3"/>
    <w:rsid w:val="00CF1A49"/>
    <w:rsid w:val="00D00726"/>
    <w:rsid w:val="00D0630C"/>
    <w:rsid w:val="00D243A9"/>
    <w:rsid w:val="00D305E5"/>
    <w:rsid w:val="00D37CD3"/>
    <w:rsid w:val="00D41910"/>
    <w:rsid w:val="00D57DCB"/>
    <w:rsid w:val="00D66A52"/>
    <w:rsid w:val="00D66EFA"/>
    <w:rsid w:val="00D72A2D"/>
    <w:rsid w:val="00D741AF"/>
    <w:rsid w:val="00D9521A"/>
    <w:rsid w:val="00DA3914"/>
    <w:rsid w:val="00DA59AA"/>
    <w:rsid w:val="00DA7251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E91"/>
    <w:rsid w:val="00E11BD6"/>
    <w:rsid w:val="00E1306E"/>
    <w:rsid w:val="00E14498"/>
    <w:rsid w:val="00E2397A"/>
    <w:rsid w:val="00E254DB"/>
    <w:rsid w:val="00E300FC"/>
    <w:rsid w:val="00E362DB"/>
    <w:rsid w:val="00E5632B"/>
    <w:rsid w:val="00E66389"/>
    <w:rsid w:val="00E70240"/>
    <w:rsid w:val="00E71E6B"/>
    <w:rsid w:val="00E730C6"/>
    <w:rsid w:val="00E81CC5"/>
    <w:rsid w:val="00E85A87"/>
    <w:rsid w:val="00E85B4A"/>
    <w:rsid w:val="00E9528E"/>
    <w:rsid w:val="00EA5099"/>
    <w:rsid w:val="00EC1351"/>
    <w:rsid w:val="00EC4A0F"/>
    <w:rsid w:val="00EC4CBF"/>
    <w:rsid w:val="00EC75C1"/>
    <w:rsid w:val="00EE2CA8"/>
    <w:rsid w:val="00EE2CDA"/>
    <w:rsid w:val="00EF17E8"/>
    <w:rsid w:val="00EF51D9"/>
    <w:rsid w:val="00F0035D"/>
    <w:rsid w:val="00F130DD"/>
    <w:rsid w:val="00F24884"/>
    <w:rsid w:val="00F435DE"/>
    <w:rsid w:val="00F476C4"/>
    <w:rsid w:val="00F61DF9"/>
    <w:rsid w:val="00F62B73"/>
    <w:rsid w:val="00F63244"/>
    <w:rsid w:val="00F72985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3FB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D0F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3C2B1C"/>
  </w:style>
  <w:style w:type="character" w:customStyle="1" w:styleId="break-words">
    <w:name w:val="break-words"/>
    <w:basedOn w:val="DefaultParagraphFont"/>
    <w:rsid w:val="003C2B1C"/>
  </w:style>
  <w:style w:type="character" w:customStyle="1" w:styleId="sc-jidlzk">
    <w:name w:val="sc-jidlzk"/>
    <w:basedOn w:val="DefaultParagraphFont"/>
    <w:rsid w:val="0066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aja02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BAF347EC3A44F89C3BD4DB33594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6F48-69E5-4B1B-B10A-55B068F6A82D}"/>
      </w:docPartPr>
      <w:docPartBody>
        <w:p w:rsidR="00994D41" w:rsidRDefault="000A59C9">
          <w:pPr>
            <w:pStyle w:val="9ABAF347EC3A44F89C3BD4DB33594BB7"/>
          </w:pPr>
          <w:r w:rsidRPr="00CF1A49">
            <w:t>·</w:t>
          </w:r>
        </w:p>
      </w:docPartBody>
    </w:docPart>
    <w:docPart>
      <w:docPartPr>
        <w:name w:val="D6232462A54A45BFA60819DDB71CB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ABDA-2F6F-4E54-9EDD-D07389750A24}"/>
      </w:docPartPr>
      <w:docPartBody>
        <w:p w:rsidR="00994D41" w:rsidRDefault="000A59C9">
          <w:pPr>
            <w:pStyle w:val="D6232462A54A45BFA60819DDB71CBF8B"/>
          </w:pPr>
          <w:r w:rsidRPr="00CF1A49">
            <w:t>·</w:t>
          </w:r>
        </w:p>
      </w:docPartBody>
    </w:docPart>
    <w:docPart>
      <w:docPartPr>
        <w:name w:val="E5B5F22196DD4387999DA9EF28CB2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AD8E5-92C6-45F1-9865-75F43BC3E601}"/>
      </w:docPartPr>
      <w:docPartBody>
        <w:p w:rsidR="00994D41" w:rsidRDefault="000A59C9">
          <w:pPr>
            <w:pStyle w:val="E5B5F22196DD4387999DA9EF28CB2B75"/>
          </w:pPr>
          <w:r w:rsidRPr="00CF1A49">
            <w:t>Experience</w:t>
          </w:r>
        </w:p>
      </w:docPartBody>
    </w:docPart>
    <w:docPart>
      <w:docPartPr>
        <w:name w:val="49ECC3BD24E24040B469A4DD10136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28C20-9F72-4287-BF29-E6B41032A909}"/>
      </w:docPartPr>
      <w:docPartBody>
        <w:p w:rsidR="00994D41" w:rsidRDefault="000A59C9">
          <w:pPr>
            <w:pStyle w:val="49ECC3BD24E24040B469A4DD10136A9D"/>
          </w:pPr>
          <w:r w:rsidRPr="00CF1A49">
            <w:t>Education</w:t>
          </w:r>
        </w:p>
      </w:docPartBody>
    </w:docPart>
    <w:docPart>
      <w:docPartPr>
        <w:name w:val="21C01A3A2BDC4146B29E549B53C46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4C8D6-83AC-4849-A1B9-FF53FE14BB4A}"/>
      </w:docPartPr>
      <w:docPartBody>
        <w:p w:rsidR="00994D41" w:rsidRDefault="000A59C9">
          <w:pPr>
            <w:pStyle w:val="21C01A3A2BDC4146B29E549B53C460D1"/>
          </w:pPr>
          <w:r w:rsidRPr="00CF1A49">
            <w:t>Skills</w:t>
          </w:r>
        </w:p>
      </w:docPartBody>
    </w:docPart>
    <w:docPart>
      <w:docPartPr>
        <w:name w:val="BAFE6026B59E455BBDF73F18D5297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7B1E3-517F-49F0-9597-1A2B7EDBE42B}"/>
      </w:docPartPr>
      <w:docPartBody>
        <w:p w:rsidR="00994D41" w:rsidRDefault="000A59C9">
          <w:pPr>
            <w:pStyle w:val="BAFE6026B59E455BBDF73F18D52970D8"/>
          </w:pPr>
          <w:r w:rsidRPr="00CF1A49">
            <w:t>Activities</w:t>
          </w:r>
        </w:p>
      </w:docPartBody>
    </w:docPart>
    <w:docPart>
      <w:docPartPr>
        <w:name w:val="9F8D3D75E2AE4863A1F163E1F6949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F5D4-8FB5-4DF6-9A30-029C103363C5}"/>
      </w:docPartPr>
      <w:docPartBody>
        <w:p w:rsidR="00000000" w:rsidRDefault="00F4440E" w:rsidP="00F4440E">
          <w:pPr>
            <w:pStyle w:val="9F8D3D75E2AE4863A1F163E1F694971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41"/>
    <w:rsid w:val="0007601A"/>
    <w:rsid w:val="000A59C9"/>
    <w:rsid w:val="00105923"/>
    <w:rsid w:val="003C4087"/>
    <w:rsid w:val="004F61A8"/>
    <w:rsid w:val="00994D41"/>
    <w:rsid w:val="00B366A7"/>
    <w:rsid w:val="00B539CB"/>
    <w:rsid w:val="00F4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ABAF347EC3A44F89C3BD4DB33594BB7">
    <w:name w:val="9ABAF347EC3A44F89C3BD4DB33594BB7"/>
  </w:style>
  <w:style w:type="paragraph" w:customStyle="1" w:styleId="D6232462A54A45BFA60819DDB71CBF8B">
    <w:name w:val="D6232462A54A45BFA60819DDB71CBF8B"/>
  </w:style>
  <w:style w:type="paragraph" w:customStyle="1" w:styleId="E5B5F22196DD4387999DA9EF28CB2B75">
    <w:name w:val="E5B5F22196DD4387999DA9EF28CB2B7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9ECC3BD24E24040B469A4DD10136A9D">
    <w:name w:val="49ECC3BD24E24040B469A4DD10136A9D"/>
  </w:style>
  <w:style w:type="paragraph" w:customStyle="1" w:styleId="21C01A3A2BDC4146B29E549B53C460D1">
    <w:name w:val="21C01A3A2BDC4146B29E549B53C460D1"/>
  </w:style>
  <w:style w:type="paragraph" w:customStyle="1" w:styleId="BAFE6026B59E455BBDF73F18D52970D8">
    <w:name w:val="BAFE6026B59E455BBDF73F18D52970D8"/>
  </w:style>
  <w:style w:type="paragraph" w:customStyle="1" w:styleId="9F8D3D75E2AE4863A1F163E1F694971F">
    <w:name w:val="9F8D3D75E2AE4863A1F163E1F694971F"/>
    <w:rsid w:val="00F444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2022-11-08T13:21:00Z</dcterms:created>
  <dcterms:modified xsi:type="dcterms:W3CDTF">2023-05-14T15:50:00Z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3e55bf-eaaf-488f-b513-43ace57b789c_Enabled">
    <vt:lpwstr>true</vt:lpwstr>
  </property>
  <property fmtid="{D5CDD505-2E9C-101B-9397-08002B2CF9AE}" pid="3" name="MSIP_Label_f63e55bf-eaaf-488f-b513-43ace57b789c_SetDate">
    <vt:lpwstr>2023-05-14T15:39:06Z</vt:lpwstr>
  </property>
  <property fmtid="{D5CDD505-2E9C-101B-9397-08002B2CF9AE}" pid="4" name="MSIP_Label_f63e55bf-eaaf-488f-b513-43ace57b789c_Method">
    <vt:lpwstr>Privileged</vt:lpwstr>
  </property>
  <property fmtid="{D5CDD505-2E9C-101B-9397-08002B2CF9AE}" pid="5" name="MSIP_Label_f63e55bf-eaaf-488f-b513-43ace57b789c_Name">
    <vt:lpwstr>Low Impact</vt:lpwstr>
  </property>
  <property fmtid="{D5CDD505-2E9C-101B-9397-08002B2CF9AE}" pid="6" name="MSIP_Label_f63e55bf-eaaf-488f-b513-43ace57b789c_SiteId">
    <vt:lpwstr>194a267b-82ba-4fa6-b6b9-f95966ab3815</vt:lpwstr>
  </property>
  <property fmtid="{D5CDD505-2E9C-101B-9397-08002B2CF9AE}" pid="7" name="MSIP_Label_f63e55bf-eaaf-488f-b513-43ace57b789c_ActionId">
    <vt:lpwstr>53756d9f-58ce-4b4b-9e1c-4f21ff3a70b1</vt:lpwstr>
  </property>
  <property fmtid="{D5CDD505-2E9C-101B-9397-08002B2CF9AE}" pid="8" name="MSIP_Label_f63e55bf-eaaf-488f-b513-43ace57b789c_ContentBits">
    <vt:lpwstr>0</vt:lpwstr>
  </property>
</Properties>
</file>